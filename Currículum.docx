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:rsidR="000D13BB" w:rsidRPr="008A1F44" w:rsidRDefault="000E2AA6" w:rsidP="007C25AE">
            <w:pPr>
              <w:pStyle w:val="Sunombre"/>
              <w:rPr>
                <w:lang w:val="es-ES_tradnl"/>
              </w:rPr>
            </w:pPr>
            <w:r w:rsidRPr="008A1F44">
              <w:rPr>
                <w:lang w:val="es-ES_tradnl"/>
              </w:rPr>
              <w:t>Nicolás Figueras Parras</w:t>
            </w:r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297"/>
        <w:gridCol w:w="7336"/>
      </w:tblGrid>
      <w:tr w:rsidR="00B04B3F" w:rsidRPr="006352BF" w:rsidTr="000E2AA6">
        <w:trPr>
          <w:trHeight w:val="257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6352BF" w:rsidRDefault="00B04B3F" w:rsidP="00A42117">
            <w:pPr>
              <w:spacing w:after="0"/>
              <w:jc w:val="center"/>
              <w:rPr>
                <w:lang w:val="es-ES_tradnl"/>
              </w:rPr>
            </w:pPr>
            <w:r w:rsidRPr="006352BF">
              <w:rPr>
                <w:noProof/>
                <w:lang w:eastAsia="es-ES"/>
              </w:rPr>
              <w:drawing>
                <wp:inline distT="0" distB="0" distL="0" distR="0" wp14:anchorId="77FA9C5A" wp14:editId="644D0DD9">
                  <wp:extent cx="962107" cy="1431235"/>
                  <wp:effectExtent l="57150" t="57150" r="123825" b="131445"/>
                  <wp:docPr id="1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597" cy="1442378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Calle Javier Tortosa nº10, 18008, Granada</w:t>
            </w:r>
          </w:p>
          <w:p w:rsidR="00FE3D3D" w:rsidRPr="006352BF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Nacido el 22/03/1999 en Madrid</w:t>
            </w:r>
          </w:p>
          <w:p w:rsidR="00FE3D3D" w:rsidRPr="006352BF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639941992</w:t>
            </w:r>
          </w:p>
          <w:p w:rsidR="00B04B3F" w:rsidRPr="000835A6" w:rsidRDefault="009E00F3" w:rsidP="00FE3D3D">
            <w:pPr>
              <w:pStyle w:val="Informacindecontacto"/>
              <w:rPr>
                <w:color w:val="20190B" w:themeColor="background2" w:themeShade="1A"/>
                <w:lang w:val="es-ES_tradnl"/>
              </w:rPr>
            </w:pPr>
            <w:hyperlink r:id="rId9" w:history="1">
              <w:r w:rsidR="00FE3D3D" w:rsidRPr="000835A6">
                <w:rPr>
                  <w:rStyle w:val="Hipervnculo"/>
                  <w:color w:val="20190B" w:themeColor="background2" w:themeShade="1A"/>
                  <w:u w:val="none"/>
                  <w:lang w:val="es-ES_tradnl"/>
                </w:rPr>
                <w:t>nicolasfiguerasparras@gmail.com</w:t>
              </w:r>
            </w:hyperlink>
          </w:p>
          <w:p w:rsidR="00FE3D3D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Carnet de conducir: B1, A1, AM</w:t>
            </w:r>
          </w:p>
          <w:p w:rsidR="00FE3D3D" w:rsidRPr="006352BF" w:rsidRDefault="00FE3D3D" w:rsidP="00FE3D3D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Coche propio: sí</w:t>
            </w:r>
          </w:p>
          <w:p w:rsidR="00B04B3F" w:rsidRPr="006352BF" w:rsidRDefault="00B04B3F" w:rsidP="00FE3D3D">
            <w:pPr>
              <w:pStyle w:val="Informacindecontacto"/>
              <w:rPr>
                <w:lang w:val="es-ES_tradnl"/>
              </w:rPr>
            </w:pPr>
          </w:p>
        </w:tc>
      </w:tr>
    </w:tbl>
    <w:p w:rsidR="00E11730" w:rsidRPr="006352BF" w:rsidRDefault="009E00F3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ducación:"/>
          <w:tag w:val="Educación:"/>
          <w:id w:val="946657345"/>
          <w:placeholder>
            <w:docPart w:val="E1F77314ED50482186ACAC2B91AE8895"/>
          </w:placeholder>
          <w:temporary/>
          <w:showingPlcHdr/>
          <w15:appearance w15:val="hidden"/>
        </w:sdtPr>
        <w:sdtEndPr/>
        <w:sdtContent>
          <w:r w:rsidR="00E11730" w:rsidRPr="006352BF">
            <w:rPr>
              <w:lang w:val="es-ES_tradnl" w:bidi="es-ES"/>
            </w:rPr>
            <w:t>Educación</w:t>
          </w:r>
        </w:sdtContent>
      </w:sdt>
    </w:p>
    <w:p w:rsidR="00C84704" w:rsidRDefault="00FE3D3D" w:rsidP="00860837">
      <w:pPr>
        <w:pStyle w:val="Ttulo2"/>
        <w:rPr>
          <w:lang w:val="es-ES_tradnl"/>
        </w:rPr>
      </w:pPr>
      <w:r>
        <w:rPr>
          <w:lang w:val="es-ES_tradnl"/>
        </w:rPr>
        <w:t>Grado superior de Desarrollo de Aplicaciones Web (Escuela Arte Granada)</w:t>
      </w:r>
      <w:r w:rsidR="00C84704">
        <w:rPr>
          <w:lang w:val="es-ES_tradnl"/>
        </w:rPr>
        <w:t xml:space="preserve"> </w:t>
      </w:r>
    </w:p>
    <w:p w:rsidR="00E11730" w:rsidRPr="006352BF" w:rsidRDefault="00C84704" w:rsidP="00860837">
      <w:pPr>
        <w:pStyle w:val="Ttulo2"/>
        <w:rPr>
          <w:lang w:val="es-ES_tradnl"/>
        </w:rPr>
      </w:pPr>
      <w:r>
        <w:rPr>
          <w:lang w:val="es-ES_tradnl"/>
        </w:rPr>
        <w:t>Promoción 2017-2019</w:t>
      </w:r>
    </w:p>
    <w:p w:rsidR="00E11730" w:rsidRDefault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Aptitudes:</w:t>
      </w:r>
    </w:p>
    <w:p w:rsidR="00FE3D3D" w:rsidRDefault="00FE3D3D">
      <w:pPr>
        <w:spacing w:after="0" w:line="240" w:lineRule="auto"/>
        <w:ind w:left="360" w:hanging="360"/>
        <w:rPr>
          <w:lang w:val="es-ES_tradnl"/>
        </w:rPr>
      </w:pP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ASP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JavaScript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SQL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PHP (con nociones en Laravel)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Java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Bash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XSLT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JSON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Maquetación y diseño con CSS y Bootstrap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XML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HTML5</w:t>
      </w:r>
    </w:p>
    <w:p w:rsidR="00FE3D3D" w:rsidRDefault="00FE3D3D" w:rsidP="00FE3D3D">
      <w:pPr>
        <w:spacing w:after="160" w:line="259" w:lineRule="auto"/>
      </w:pPr>
    </w:p>
    <w:p w:rsidR="00FE3D3D" w:rsidRDefault="00FE3D3D" w:rsidP="00FE3D3D">
      <w:pPr>
        <w:pStyle w:val="Ttulo2"/>
        <w:rPr>
          <w:lang w:val="es-ES_tradnl"/>
        </w:rPr>
      </w:pPr>
      <w:r>
        <w:rPr>
          <w:lang w:val="es-ES_tradnl"/>
        </w:rPr>
        <w:t>Enseñanzas musicales (Conservatorio Ángel Barrios)</w:t>
      </w:r>
    </w:p>
    <w:p w:rsidR="00C84704" w:rsidRPr="006352BF" w:rsidRDefault="00C84704" w:rsidP="00FE3D3D">
      <w:pPr>
        <w:pStyle w:val="Ttulo2"/>
        <w:rPr>
          <w:lang w:val="es-ES_tradnl"/>
        </w:rPr>
      </w:pPr>
      <w:r>
        <w:rPr>
          <w:lang w:val="es-ES_tradnl"/>
        </w:rPr>
        <w:t>Promoción 2017-2019</w:t>
      </w:r>
      <w:bookmarkStart w:id="0" w:name="_GoBack"/>
      <w:bookmarkEnd w:id="0"/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 xml:space="preserve">Actualmente curso el sexto curso del grado profesional en la especialidad de 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piano, en la rama de composición. Curso estudios musicales desde hace 15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años.</w:t>
      </w:r>
    </w:p>
    <w:p w:rsidR="00FE3D3D" w:rsidRDefault="00FE3D3D" w:rsidP="00FE3D3D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 xml:space="preserve"> </w:t>
      </w:r>
    </w:p>
    <w:p w:rsidR="00FE3D3D" w:rsidRDefault="00FE3D3D" w:rsidP="00FE3D3D">
      <w:pPr>
        <w:spacing w:after="160" w:line="259" w:lineRule="auto"/>
      </w:pPr>
      <w:r>
        <w:t>Aptitudes: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Informática musical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Acústica básica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Composición musical</w:t>
      </w:r>
    </w:p>
    <w:p w:rsidR="00FE3D3D" w:rsidRDefault="00FE3D3D" w:rsidP="00FE3D3D">
      <w:pPr>
        <w:pStyle w:val="Prrafodelista"/>
        <w:numPr>
          <w:ilvl w:val="0"/>
          <w:numId w:val="36"/>
        </w:numPr>
        <w:spacing w:after="160" w:line="259" w:lineRule="auto"/>
      </w:pPr>
      <w:r>
        <w:t>Análisis musical</w:t>
      </w:r>
    </w:p>
    <w:p w:rsidR="00061A4D" w:rsidRDefault="00061A4D" w:rsidP="00061A4D">
      <w:pPr>
        <w:spacing w:after="160" w:line="259" w:lineRule="auto"/>
      </w:pPr>
    </w:p>
    <w:p w:rsidR="00FE3D3D" w:rsidRPr="006352BF" w:rsidRDefault="00FE3D3D" w:rsidP="00FE3D3D">
      <w:pPr>
        <w:pStyle w:val="Ttulo2"/>
        <w:rPr>
          <w:lang w:val="es-ES_tradnl"/>
        </w:rPr>
      </w:pPr>
      <w:r>
        <w:rPr>
          <w:lang w:val="es-ES_tradnl"/>
        </w:rPr>
        <w:t>Bachillerato de ciencias mixtas (IES Soto de Rojas)</w:t>
      </w:r>
    </w:p>
    <w:p w:rsidR="00304156" w:rsidRDefault="00FE3D3D" w:rsidP="00FE3D3D">
      <w:pPr>
        <w:spacing w:after="160" w:line="259" w:lineRule="auto"/>
        <w:rPr>
          <w:lang w:val="es-ES_tradnl"/>
        </w:rPr>
      </w:pPr>
      <w:r>
        <w:rPr>
          <w:lang w:val="es-ES_tradnl"/>
        </w:rPr>
        <w:t xml:space="preserve">En el segundo curso tuve como asignatura optativa Programación, en la que </w:t>
      </w:r>
      <w:r w:rsidR="00304156">
        <w:rPr>
          <w:lang w:val="es-ES_tradnl"/>
        </w:rPr>
        <w:t>adquirí conocimientos</w:t>
      </w:r>
      <w:r>
        <w:rPr>
          <w:lang w:val="es-ES_tradnl"/>
        </w:rPr>
        <w:t xml:space="preserve"> en Python y C++.</w:t>
      </w:r>
      <w:r w:rsidR="00951BDD">
        <w:rPr>
          <w:lang w:val="es-ES_tradnl"/>
        </w:rPr>
        <w:t xml:space="preserve"> Destaqué en la asignatura de física.</w:t>
      </w:r>
    </w:p>
    <w:p w:rsidR="00304156" w:rsidRDefault="00304156" w:rsidP="00FE3D3D">
      <w:pPr>
        <w:spacing w:after="160" w:line="259" w:lineRule="auto"/>
        <w:rPr>
          <w:lang w:val="es-ES_tradnl"/>
        </w:rPr>
      </w:pPr>
    </w:p>
    <w:p w:rsidR="007C25AE" w:rsidRDefault="007C25AE" w:rsidP="00FE3D3D">
      <w:pPr>
        <w:spacing w:after="160" w:line="259" w:lineRule="auto"/>
      </w:pPr>
    </w:p>
    <w:p w:rsidR="00304156" w:rsidRDefault="00304156" w:rsidP="00FE3D3D">
      <w:pPr>
        <w:spacing w:after="160" w:line="259" w:lineRule="auto"/>
      </w:pPr>
    </w:p>
    <w:p w:rsidR="00304156" w:rsidRPr="006352BF" w:rsidRDefault="00304156" w:rsidP="00304156">
      <w:pPr>
        <w:pStyle w:val="Ttulo1"/>
        <w:rPr>
          <w:lang w:val="es-ES_tradnl"/>
        </w:rPr>
      </w:pPr>
      <w:r>
        <w:rPr>
          <w:lang w:val="es-ES_tradnl"/>
        </w:rPr>
        <w:t>Otra formación de interés</w:t>
      </w:r>
    </w:p>
    <w:p w:rsidR="00304156" w:rsidRDefault="00304156" w:rsidP="00304156">
      <w:pPr>
        <w:pStyle w:val="Prrafodelista"/>
        <w:numPr>
          <w:ilvl w:val="0"/>
          <w:numId w:val="38"/>
        </w:numPr>
        <w:spacing w:after="160" w:line="259" w:lineRule="auto"/>
      </w:pPr>
      <w:r>
        <w:t>Formación de 30 horas sobre Jazz y música moderna en el Centro Cultural Cuevas del Almanzora.</w:t>
      </w:r>
    </w:p>
    <w:p w:rsidR="00304156" w:rsidRPr="009E511A" w:rsidRDefault="00304156" w:rsidP="00304156">
      <w:pPr>
        <w:pStyle w:val="Prrafodelista"/>
        <w:numPr>
          <w:ilvl w:val="0"/>
          <w:numId w:val="38"/>
        </w:numPr>
        <w:spacing w:after="160" w:line="259" w:lineRule="auto"/>
      </w:pPr>
      <w:r>
        <w:t>Conocimientos adquiridos de forma autodidacta en C++, Sketch para Arduino, reparación de distintos dispositivos electrónicos, Python y seguridad informática con herramientas del SO Kali Linux.</w:t>
      </w:r>
    </w:p>
    <w:p w:rsidR="00E11730" w:rsidRPr="006352BF" w:rsidRDefault="009E00F3" w:rsidP="00304156">
      <w:pPr>
        <w:pStyle w:val="Ttulo1"/>
        <w:tabs>
          <w:tab w:val="right" w:pos="7270"/>
        </w:tabs>
        <w:rPr>
          <w:lang w:val="es-ES_tradnl"/>
        </w:rPr>
      </w:pPr>
      <w:sdt>
        <w:sdtPr>
          <w:rPr>
            <w:lang w:val="es-ES_tradnl"/>
          </w:rPr>
          <w:alias w:val="Experiencia:"/>
          <w:tag w:val="Experiencia:"/>
          <w:id w:val="1810974222"/>
          <w:placeholder>
            <w:docPart w:val="209A6BACC7B64902A187747C5A935667"/>
          </w:placeholder>
          <w:temporary/>
          <w:showingPlcHdr/>
          <w15:appearance w15:val="hidden"/>
        </w:sdtPr>
        <w:sdtEndPr/>
        <w:sdtContent>
          <w:r w:rsidR="00E11730" w:rsidRPr="006352BF">
            <w:rPr>
              <w:lang w:val="es-ES_tradnl" w:bidi="es-ES"/>
            </w:rPr>
            <w:t>experiencia</w:t>
          </w:r>
        </w:sdtContent>
      </w:sdt>
      <w:r w:rsidR="00304156">
        <w:rPr>
          <w:lang w:val="es-ES_tradnl"/>
        </w:rPr>
        <w:tab/>
      </w:r>
    </w:p>
    <w:p w:rsidR="00E11730" w:rsidRPr="006352BF" w:rsidRDefault="00304156" w:rsidP="00860837">
      <w:pPr>
        <w:pStyle w:val="Ttulo2"/>
        <w:rPr>
          <w:lang w:val="es-ES_tradnl"/>
        </w:rPr>
      </w:pPr>
      <w:r>
        <w:rPr>
          <w:lang w:val="es-ES_tradnl"/>
        </w:rPr>
        <w:t>Grupo Abades</w:t>
      </w:r>
    </w:p>
    <w:p w:rsidR="00E11730" w:rsidRPr="006352BF" w:rsidRDefault="00304156" w:rsidP="005B7CDC">
      <w:pPr>
        <w:rPr>
          <w:lang w:val="es-ES_tradnl"/>
        </w:rPr>
      </w:pPr>
      <w:r>
        <w:rPr>
          <w:lang w:val="es-ES_tradnl"/>
        </w:rPr>
        <w:t>Empleado desde septiembre de 2017</w:t>
      </w:r>
    </w:p>
    <w:p w:rsidR="00E11730" w:rsidRPr="006352BF" w:rsidRDefault="00304156" w:rsidP="00860837">
      <w:pPr>
        <w:pStyle w:val="Ttulo1"/>
        <w:rPr>
          <w:lang w:val="es-ES_tradnl"/>
        </w:rPr>
      </w:pPr>
      <w:r>
        <w:rPr>
          <w:lang w:val="es-ES_tradnl"/>
        </w:rPr>
        <w:t>Idiomas</w:t>
      </w:r>
    </w:p>
    <w:p w:rsidR="00061A4D" w:rsidRDefault="00061A4D" w:rsidP="005B7CDC">
      <w:pPr>
        <w:rPr>
          <w:lang w:val="es-ES_tradnl"/>
        </w:rPr>
      </w:pPr>
      <w:r>
        <w:rPr>
          <w:lang w:val="es-ES_tradnl"/>
        </w:rPr>
        <w:t xml:space="preserve">Conocimiento amplio de </w:t>
      </w:r>
      <w:r>
        <w:rPr>
          <w:b/>
          <w:lang w:val="es-ES_tradnl"/>
        </w:rPr>
        <w:t>inglés</w:t>
      </w:r>
      <w:r>
        <w:rPr>
          <w:lang w:val="es-ES_tradnl"/>
        </w:rPr>
        <w:t>: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PET B1 expedido por Cambridge ESOL, 2014.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He prestado mis servicios como becario en Chicago</w:t>
      </w:r>
      <w:r w:rsidR="00951BDD">
        <w:rPr>
          <w:lang w:val="es-ES_tradnl"/>
        </w:rPr>
        <w:t xml:space="preserve"> en un bufete de abogados</w:t>
      </w:r>
      <w:r>
        <w:rPr>
          <w:lang w:val="es-ES_tradnl"/>
        </w:rPr>
        <w:t xml:space="preserve"> usando el inglés como lengua vehicula</w:t>
      </w:r>
      <w:r w:rsidR="00487CE9">
        <w:rPr>
          <w:lang w:val="es-ES_tradnl"/>
        </w:rPr>
        <w:t>r</w:t>
      </w:r>
      <w:r>
        <w:rPr>
          <w:lang w:val="es-ES_tradnl"/>
        </w:rPr>
        <w:t xml:space="preserve"> y a nivel profesional.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Realicé el curso “English Naturally” en Inglaterra en 2016.</w:t>
      </w:r>
    </w:p>
    <w:p w:rsidR="00061A4D" w:rsidRDefault="00061A4D" w:rsidP="00061A4D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Actualmente, en mi empleo, uso de forma continua el idioma.</w:t>
      </w:r>
    </w:p>
    <w:p w:rsidR="00061A4D" w:rsidRPr="00061A4D" w:rsidRDefault="00061A4D" w:rsidP="00061A4D">
      <w:pPr>
        <w:rPr>
          <w:lang w:val="es-ES_tradnl"/>
        </w:rPr>
      </w:pPr>
      <w:r>
        <w:rPr>
          <w:lang w:val="es-ES_tradnl"/>
        </w:rPr>
        <w:t xml:space="preserve">Conocimiento básico de </w:t>
      </w:r>
      <w:r>
        <w:rPr>
          <w:b/>
          <w:lang w:val="es-ES_tradnl"/>
        </w:rPr>
        <w:t>francés</w:t>
      </w:r>
      <w:r>
        <w:rPr>
          <w:lang w:val="es-ES_tradnl"/>
        </w:rPr>
        <w:t>.</w:t>
      </w:r>
    </w:p>
    <w:p w:rsidR="003C79E0" w:rsidRPr="006352BF" w:rsidRDefault="00061A4D" w:rsidP="00061A4D">
      <w:pPr>
        <w:pStyle w:val="Ttulo1"/>
        <w:rPr>
          <w:lang w:val="es-ES_tradnl"/>
        </w:rPr>
      </w:pPr>
      <w:r>
        <w:rPr>
          <w:lang w:val="es-ES_tradnl"/>
        </w:rPr>
        <w:t>Otros datos de interés</w:t>
      </w:r>
    </w:p>
    <w:p w:rsidR="002713D7" w:rsidRDefault="00061A4D" w:rsidP="00E31415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 w:rsidRPr="00E31415">
        <w:rPr>
          <w:lang w:val="es-ES_tradnl"/>
        </w:rPr>
        <w:t>Título de manipulador de alimentos.</w:t>
      </w:r>
    </w:p>
    <w:p w:rsidR="00061A4D" w:rsidRDefault="00E31415" w:rsidP="00E31415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 w:rsidRPr="00E31415">
        <w:rPr>
          <w:lang w:val="es-ES_tradnl"/>
        </w:rPr>
        <w:t>C</w:t>
      </w:r>
      <w:r w:rsidR="00061A4D" w:rsidRPr="00E31415">
        <w:rPr>
          <w:lang w:val="es-ES_tradnl"/>
        </w:rPr>
        <w:t>onocimientos adquiridos de forma autodidacta en producción musical.</w:t>
      </w:r>
    </w:p>
    <w:p w:rsidR="00061A4D" w:rsidRDefault="00061A4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 w:rsidRPr="00E31415">
        <w:rPr>
          <w:lang w:val="es-ES_tradnl"/>
        </w:rPr>
        <w:t>Experiencia montando equipos de sonido en distintos eventos.</w:t>
      </w:r>
    </w:p>
    <w:p w:rsidR="00951BDD" w:rsidRDefault="00951BD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>
        <w:rPr>
          <w:lang w:val="es-ES_tradnl"/>
        </w:rPr>
        <w:t>Colaboración con la asociación “Granabip” como voluntario en distintos eventos.</w:t>
      </w:r>
    </w:p>
    <w:p w:rsidR="00951BDD" w:rsidRDefault="00951BD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>
        <w:rPr>
          <w:lang w:val="es-ES_tradnl"/>
        </w:rPr>
        <w:t>Colaboración con la fundación “ONCE” como voluntario en el evento por el día de la salud mental.</w:t>
      </w:r>
    </w:p>
    <w:p w:rsidR="00951BDD" w:rsidRPr="00E31415" w:rsidRDefault="00951BDD" w:rsidP="003C79E0">
      <w:pPr>
        <w:pStyle w:val="Prrafodelista"/>
        <w:numPr>
          <w:ilvl w:val="0"/>
          <w:numId w:val="38"/>
        </w:numPr>
        <w:spacing w:after="0" w:line="240" w:lineRule="auto"/>
        <w:rPr>
          <w:lang w:val="es-ES_tradnl"/>
        </w:rPr>
      </w:pPr>
      <w:r>
        <w:rPr>
          <w:lang w:val="es-ES_tradnl"/>
        </w:rPr>
        <w:t>Colaboración con la asociación de mayores del Zaidín Vergeles como voluntario en un evento realizado en relación con el Día Internacional de las Personas de Edad en el ayuntamiento.</w:t>
      </w:r>
    </w:p>
    <w:sectPr w:rsidR="00951BDD" w:rsidRPr="00E31415" w:rsidSect="006352BF">
      <w:headerReference w:type="default" r:id="rId10"/>
      <w:footerReference w:type="default" r:id="rId11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0F3" w:rsidRDefault="009E00F3">
      <w:pPr>
        <w:spacing w:after="0" w:line="240" w:lineRule="auto"/>
      </w:pPr>
      <w:r>
        <w:separator/>
      </w:r>
    </w:p>
  </w:endnote>
  <w:endnote w:type="continuationSeparator" w:id="0">
    <w:p w:rsidR="009E00F3" w:rsidRDefault="009E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C84704" w:rsidRPr="00C84704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0F3" w:rsidRDefault="009E00F3">
      <w:pPr>
        <w:spacing w:after="0" w:line="240" w:lineRule="auto"/>
      </w:pPr>
      <w:r>
        <w:separator/>
      </w:r>
    </w:p>
  </w:footnote>
  <w:footnote w:type="continuationSeparator" w:id="0">
    <w:p w:rsidR="009E00F3" w:rsidRDefault="009E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alias w:val="Su nombre:"/>
      <w:tag w:val="Su nombre:"/>
      <w:id w:val="1339115612"/>
      <w:placeholder>
        <w:docPart w:val="31D2BBF816634A7592C972B321925185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6352BF" w:rsidRDefault="00304156" w:rsidP="00E11730">
        <w:pPr>
          <w:pStyle w:val="Encabezado"/>
          <w:rPr>
            <w:lang w:val="es-ES_tradnl"/>
          </w:rPr>
        </w:pPr>
        <w:r>
          <w:rPr>
            <w:lang w:val="es-ES_tradnl"/>
          </w:rPr>
          <w:t>Nicolás Figueras Parras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09BA44A5"/>
    <w:multiLevelType w:val="hybridMultilevel"/>
    <w:tmpl w:val="F1F4E5A0"/>
    <w:lvl w:ilvl="0" w:tplc="8A96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B8B"/>
    <w:multiLevelType w:val="hybridMultilevel"/>
    <w:tmpl w:val="158C10B4"/>
    <w:lvl w:ilvl="0" w:tplc="8A96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5" w15:restartNumberingAfterBreak="0">
    <w:nsid w:val="66692448"/>
    <w:multiLevelType w:val="hybridMultilevel"/>
    <w:tmpl w:val="3E7EEA0A"/>
    <w:lvl w:ilvl="0" w:tplc="0CC8B1D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3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3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3"/>
  </w:num>
  <w:num w:numId="28">
    <w:abstractNumId w:val="1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6"/>
  </w:num>
  <w:num w:numId="35">
    <w:abstractNumId w:val="18"/>
  </w:num>
  <w:num w:numId="36">
    <w:abstractNumId w:val="9"/>
  </w:num>
  <w:num w:numId="37">
    <w:abstractNumId w:val="1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A6"/>
    <w:rsid w:val="00033E38"/>
    <w:rsid w:val="00052794"/>
    <w:rsid w:val="00053AE8"/>
    <w:rsid w:val="00061A4D"/>
    <w:rsid w:val="000835A6"/>
    <w:rsid w:val="000D13BB"/>
    <w:rsid w:val="000E02E8"/>
    <w:rsid w:val="000E2AA6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3028A6"/>
    <w:rsid w:val="00304156"/>
    <w:rsid w:val="00335F2B"/>
    <w:rsid w:val="00390589"/>
    <w:rsid w:val="003C79E0"/>
    <w:rsid w:val="00487CE9"/>
    <w:rsid w:val="00495414"/>
    <w:rsid w:val="004B0843"/>
    <w:rsid w:val="004C1199"/>
    <w:rsid w:val="005A369E"/>
    <w:rsid w:val="005B1E2E"/>
    <w:rsid w:val="005B40B5"/>
    <w:rsid w:val="005B7CDC"/>
    <w:rsid w:val="006352BF"/>
    <w:rsid w:val="006579E9"/>
    <w:rsid w:val="006941B7"/>
    <w:rsid w:val="006A419E"/>
    <w:rsid w:val="006B3EEA"/>
    <w:rsid w:val="007C25AE"/>
    <w:rsid w:val="00857CFF"/>
    <w:rsid w:val="00860837"/>
    <w:rsid w:val="00864797"/>
    <w:rsid w:val="008A1F44"/>
    <w:rsid w:val="009150A5"/>
    <w:rsid w:val="0094211A"/>
    <w:rsid w:val="00946932"/>
    <w:rsid w:val="00951BDD"/>
    <w:rsid w:val="00965976"/>
    <w:rsid w:val="00970337"/>
    <w:rsid w:val="009B45CD"/>
    <w:rsid w:val="009D37FD"/>
    <w:rsid w:val="009E00F3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84704"/>
    <w:rsid w:val="00CA0016"/>
    <w:rsid w:val="00CC6725"/>
    <w:rsid w:val="00D40BA1"/>
    <w:rsid w:val="00D45327"/>
    <w:rsid w:val="00E0071A"/>
    <w:rsid w:val="00E11730"/>
    <w:rsid w:val="00E225B6"/>
    <w:rsid w:val="00E31415"/>
    <w:rsid w:val="00ED756E"/>
    <w:rsid w:val="00F56F51"/>
    <w:rsid w:val="00F633BC"/>
    <w:rsid w:val="00F668F8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B3A27"/>
  <w15:docId w15:val="{A751FA47-0D85-4212-A8A7-A8D5536B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detab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de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icolasfiguerasparras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p\AppData\Roaming\Microsoft\Plantillas\Curr&#195;&#173;culum%20con%20foto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D2BBF816634A7592C972B321925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B000-B793-424E-8113-A72101CA2F4F}"/>
      </w:docPartPr>
      <w:docPartBody>
        <w:p w:rsidR="00F66F6E" w:rsidRDefault="00E76489">
          <w:pPr>
            <w:pStyle w:val="31D2BBF816634A7592C972B321925185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E1F77314ED50482186ACAC2B91AE8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DF88-8913-4A78-90F1-04C114C02A58}"/>
      </w:docPartPr>
      <w:docPartBody>
        <w:p w:rsidR="00F66F6E" w:rsidRDefault="00E76489">
          <w:pPr>
            <w:pStyle w:val="E1F77314ED50482186ACAC2B91AE8895"/>
          </w:pPr>
          <w:r w:rsidRPr="006352BF">
            <w:rPr>
              <w:lang w:val="es-ES_tradnl" w:bidi="es-ES"/>
            </w:rPr>
            <w:t>Educación</w:t>
          </w:r>
        </w:p>
      </w:docPartBody>
    </w:docPart>
    <w:docPart>
      <w:docPartPr>
        <w:name w:val="209A6BACC7B64902A187747C5A935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0958-F962-4273-A07E-4A1EBE9D5266}"/>
      </w:docPartPr>
      <w:docPartBody>
        <w:p w:rsidR="00F66F6E" w:rsidRDefault="00E76489">
          <w:pPr>
            <w:pStyle w:val="209A6BACC7B64902A187747C5A935667"/>
          </w:pPr>
          <w:r w:rsidRPr="006352BF">
            <w:rPr>
              <w:lang w:val="es-ES_tradnl"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94"/>
    <w:rsid w:val="009E1794"/>
    <w:rsid w:val="00E76489"/>
    <w:rsid w:val="00F22B5E"/>
    <w:rsid w:val="00F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E348EB7F814BB4BC44540C88DDA9C8">
    <w:name w:val="EDE348EB7F814BB4BC44540C88DDA9C8"/>
  </w:style>
  <w:style w:type="paragraph" w:customStyle="1" w:styleId="36AB1B5A60A045A5A1B99E2F99237E1F">
    <w:name w:val="36AB1B5A60A045A5A1B99E2F99237E1F"/>
  </w:style>
  <w:style w:type="paragraph" w:customStyle="1" w:styleId="17B5000571A047B59AE039E0B1F5397A">
    <w:name w:val="17B5000571A047B59AE039E0B1F5397A"/>
  </w:style>
  <w:style w:type="paragraph" w:customStyle="1" w:styleId="6942DEC2BF0E42F5999FD9E4E431B823">
    <w:name w:val="6942DEC2BF0E42F5999FD9E4E431B823"/>
  </w:style>
  <w:style w:type="paragraph" w:customStyle="1" w:styleId="322BFC4ED73747018BE43B63E05BCB84">
    <w:name w:val="322BFC4ED73747018BE43B63E05BCB84"/>
  </w:style>
  <w:style w:type="paragraph" w:customStyle="1" w:styleId="2EA402A903394C9EAF3DE366ED0ADB5C">
    <w:name w:val="2EA402A903394C9EAF3DE366ED0ADB5C"/>
  </w:style>
  <w:style w:type="paragraph" w:customStyle="1" w:styleId="31D2BBF816634A7592C972B321925185">
    <w:name w:val="31D2BBF816634A7592C972B321925185"/>
  </w:style>
  <w:style w:type="paragraph" w:customStyle="1" w:styleId="52D3CE21EAE84B07BD22DF3001CF4869">
    <w:name w:val="52D3CE21EAE84B07BD22DF3001CF4869"/>
  </w:style>
  <w:style w:type="paragraph" w:customStyle="1" w:styleId="E1F77314ED50482186ACAC2B91AE8895">
    <w:name w:val="E1F77314ED50482186ACAC2B91AE8895"/>
  </w:style>
  <w:style w:type="paragraph" w:customStyle="1" w:styleId="D12BEDEAFF264126A9668114CA7D9D22">
    <w:name w:val="D12BEDEAFF264126A9668114CA7D9D22"/>
  </w:style>
  <w:style w:type="paragraph" w:customStyle="1" w:styleId="023466F5AFFF42E7939CAFF08EC881A0">
    <w:name w:val="023466F5AFFF42E7939CAFF08EC881A0"/>
  </w:style>
  <w:style w:type="paragraph" w:customStyle="1" w:styleId="3384BCBB26834CC1B5F3AD98FA9381C3">
    <w:name w:val="3384BCBB26834CC1B5F3AD98FA9381C3"/>
  </w:style>
  <w:style w:type="paragraph" w:customStyle="1" w:styleId="209A6BACC7B64902A187747C5A935667">
    <w:name w:val="209A6BACC7B64902A187747C5A935667"/>
  </w:style>
  <w:style w:type="paragraph" w:customStyle="1" w:styleId="EFA170F210E14DE7865901BD99D6FD96">
    <w:name w:val="EFA170F210E14DE7865901BD99D6FD96"/>
  </w:style>
  <w:style w:type="paragraph" w:customStyle="1" w:styleId="1A83724AF0284F7A82AAC31ACBE9F218">
    <w:name w:val="1A83724AF0284F7A82AAC31ACBE9F218"/>
  </w:style>
  <w:style w:type="paragraph" w:customStyle="1" w:styleId="41CB2A83E5F04EDF9B10F6CAA852D6EC">
    <w:name w:val="41CB2A83E5F04EDF9B10F6CAA852D6EC"/>
  </w:style>
  <w:style w:type="paragraph" w:customStyle="1" w:styleId="45E972FA6CAC45AE9B00A7FEF380D4C3">
    <w:name w:val="45E972FA6CAC45AE9B00A7FEF380D4C3"/>
  </w:style>
  <w:style w:type="paragraph" w:customStyle="1" w:styleId="B2F821889ED645C8B3088CB7DE37F1D3">
    <w:name w:val="B2F821889ED645C8B3088CB7DE37F1D3"/>
  </w:style>
  <w:style w:type="paragraph" w:customStyle="1" w:styleId="BB2754EEA2C6431C99DA4460EDAF7EE4">
    <w:name w:val="BB2754EEA2C6431C99DA4460EDAF7EE4"/>
  </w:style>
  <w:style w:type="paragraph" w:customStyle="1" w:styleId="4A74568FB97A456E957C3A0224D0F913">
    <w:name w:val="4A74568FB97A456E957C3A0224D0F913"/>
  </w:style>
  <w:style w:type="paragraph" w:customStyle="1" w:styleId="A6CD555FD6D741778D4B51E80FA1FBB9">
    <w:name w:val="A6CD555FD6D741778D4B51E80FA1FBB9"/>
  </w:style>
  <w:style w:type="paragraph" w:customStyle="1" w:styleId="54B87F3D502548C19816FA1B30DB91A0">
    <w:name w:val="54B87F3D502548C19816FA1B30DB91A0"/>
  </w:style>
  <w:style w:type="paragraph" w:customStyle="1" w:styleId="763A2B04334C480C868A23AA9F283520">
    <w:name w:val="763A2B04334C480C868A23AA9F283520"/>
  </w:style>
  <w:style w:type="paragraph" w:customStyle="1" w:styleId="C63182DC9566458D8C1C2B9E5D8B041D">
    <w:name w:val="C63182DC9566458D8C1C2B9E5D8B041D"/>
  </w:style>
  <w:style w:type="paragraph" w:customStyle="1" w:styleId="2FAFC387F80A4DCFA13B8B7869DC96A7">
    <w:name w:val="2FAFC387F80A4DCFA13B8B7869DC96A7"/>
  </w:style>
  <w:style w:type="paragraph" w:customStyle="1" w:styleId="F18977AA31BC420786986CB7840E52B0">
    <w:name w:val="F18977AA31BC420786986CB7840E52B0"/>
  </w:style>
  <w:style w:type="paragraph" w:customStyle="1" w:styleId="56E8CE325C1D443C9CAB1BDA8246DD85">
    <w:name w:val="56E8CE325C1D443C9CAB1BDA8246DD85"/>
  </w:style>
  <w:style w:type="paragraph" w:customStyle="1" w:styleId="C5BB66CD1FBC439B9217C892A6CB572A">
    <w:name w:val="C5BB66CD1FBC439B9217C892A6CB572A"/>
  </w:style>
  <w:style w:type="paragraph" w:customStyle="1" w:styleId="C2F8146EDFD24BD4BA6B1BFAEB476326">
    <w:name w:val="C2F8146EDFD24BD4BA6B1BFAEB476326"/>
    <w:rsid w:val="009E1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8952-F4A0-451E-94BD-BF23CC3E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CurrÃ­culum con foto (tema Intermedio).dotx</Template>
  <TotalTime>216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 .</dc:creator>
  <dc:description>Nicolás Figueras Parras</dc:description>
  <cp:lastModifiedBy>Link .</cp:lastModifiedBy>
  <cp:revision>9</cp:revision>
  <cp:lastPrinted>2019-02-08T10:03:00Z</cp:lastPrinted>
  <dcterms:created xsi:type="dcterms:W3CDTF">2019-02-08T08:52:00Z</dcterms:created>
  <dcterms:modified xsi:type="dcterms:W3CDTF">2019-02-18T10:58:00Z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v-ziyan@microsoft.com</vt:lpwstr>
  </property>
  <property fmtid="{D5CDD505-2E9C-101B-9397-08002B2CF9AE}" pid="8" name="MSIP_Label_f42aa342-8706-4288-bd11-ebb85995028c_SetDate">
    <vt:lpwstr>2018-04-24T01:49:09.3509531Z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